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8"/>
        <w:gridCol w:w="6661"/>
      </w:tblGrid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3&gt;</w:t>
            </w:r>
          </w:p>
        </w:tc>
      </w:tr>
      <w:tr>
        <w:trPr>
          <w:trHeight w:val="300" w:hRule="exac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>
        <w:trPr>
          <w:trHeight w:val="108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  <w:br/>
              <w:b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1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Header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Header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er"/>
    <w:next w:val="Textbody1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1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1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1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1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FootnoteSymbol" w:customStyle="1">
    <w:name w:val="Footnote Symbol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DejaVu Sans Mono" w:hAnsi="DejaVu Sans Mono" w:eastAsia="DejaVu Sans Mono" w:cs="DejaVu Sans Mono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ascii="Verdana" w:hAnsi="Verdana" w:eastAsia="Verdana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1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paragraph" w:styleId="Contents2" w:customStyle="1">
    <w:name w:val="TOC 2"/>
    <w:basedOn w:val="Index"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TOC 3"/>
    <w:basedOn w:val="Index"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 w:customStyle="1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48</TotalTime>
  <Application>LibreOffice/7.3.7.2$Linux_X86_64 LibreOffice_project/30$Build-2</Application>
  <AppVersion>15.0000</AppVersion>
  <Pages>3</Pages>
  <Words>238</Words>
  <Characters>1398</Characters>
  <CharactersWithSpaces>1753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en-US</dc:language>
  <cp:lastModifiedBy/>
  <dcterms:modified xsi:type="dcterms:W3CDTF">2023-07-25T19:54:09Z</dcterms:modified>
  <cp:revision>7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